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FB2B9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FB2B98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FB2B98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B2B98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2023A3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2023A3">
        <w:rPr>
          <w:b/>
          <w:i/>
          <w:lang w:val="en-US"/>
        </w:rPr>
        <w:t>JOptionPane </w:t>
      </w:r>
      <w:r w:rsidRPr="002023A3">
        <w:rPr>
          <w:lang w:val="en-US"/>
        </w:rPr>
        <w:t xml:space="preserve">: </w:t>
      </w:r>
      <w:hyperlink r:id="rId17" w:history="1">
        <w:r w:rsidRPr="002023A3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2023A3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2023A3" w:rsidP="002023A3">
      <w:r>
        <w:t>Nous avons complété les classes interfaces comme demandé, et avons aussi complété les différents champs où il manquait des déclarations. Pour la dernière partie, tout était déjà implémenté de base.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Pr="00F223C8" w:rsidRDefault="002023A3">
      <w:pPr>
        <w:rPr>
          <w:noProof/>
        </w:rPr>
      </w:pPr>
      <w:r>
        <w:rPr>
          <w:noProof/>
        </w:rPr>
        <w:t>Nous n’avons rencontré aucune difficulté en particulier.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C2059F" w:rsidP="00C2059F">
      <w:r>
        <w:t xml:space="preserve">Nous avons fait tous les exercices </w:t>
      </w:r>
      <w:bookmarkStart w:id="22" w:name="_GoBack"/>
      <w:bookmarkEnd w:id="22"/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E51004" w:rsidP="001D0CCB">
      <w:r w:rsidRPr="00E51004">
        <w:t>Nous avons eu un problème lors du lancement du programme dans la classe WekPanel dans la fonction WeekPanel() qui, pour di &lt; 8 nous affichait une erreur IndexOutOfBounds. Cependant en modifiant di &lt; 7 le problème est résolu.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2023A3" w:rsidRDefault="003D3155" w:rsidP="009153A9">
      <w:pPr>
        <w:rPr>
          <w:lang w:val="en-US"/>
        </w:rPr>
      </w:pPr>
      <w:r w:rsidRPr="002023A3">
        <w:rPr>
          <w:b/>
          <w:lang w:val="en-US"/>
        </w:rPr>
        <w:t>Spinner :</w:t>
      </w:r>
      <w:r w:rsidRPr="002023A3">
        <w:rPr>
          <w:lang w:val="en-US"/>
        </w:rPr>
        <w:t xml:space="preserve"> </w:t>
      </w:r>
      <w:hyperlink r:id="rId25" w:history="1">
        <w:r w:rsidR="00234EA6" w:rsidRPr="002023A3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2023A3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2023A3" w:rsidRDefault="009907F1" w:rsidP="009907F1">
      <w:pPr>
        <w:pStyle w:val="Titre2"/>
        <w:rPr>
          <w:noProof/>
          <w:lang w:val="en-US"/>
        </w:rPr>
      </w:pPr>
      <w:r w:rsidRPr="002023A3">
        <w:rPr>
          <w:noProof/>
          <w:lang w:val="en-US"/>
        </w:rPr>
        <w:t>Aide</w:t>
      </w:r>
    </w:p>
    <w:p w:rsidR="009907F1" w:rsidRPr="002023A3" w:rsidRDefault="009907F1" w:rsidP="009907F1">
      <w:pPr>
        <w:rPr>
          <w:lang w:val="en-US"/>
        </w:rPr>
      </w:pPr>
      <w:r w:rsidRPr="002023A3">
        <w:rPr>
          <w:b/>
          <w:i/>
          <w:lang w:val="en-US"/>
        </w:rPr>
        <w:t>Shoutbox</w:t>
      </w:r>
      <w:r w:rsidRPr="002023A3">
        <w:rPr>
          <w:lang w:val="en-US"/>
        </w:rPr>
        <w:t xml:space="preserve"> : </w:t>
      </w:r>
      <w:hyperlink r:id="rId28" w:history="1">
        <w:r w:rsidRPr="002023A3">
          <w:rPr>
            <w:rStyle w:val="Lienhypertexte"/>
            <w:lang w:val="en-US"/>
          </w:rPr>
          <w:t>https://fr.wikipedia.org/wiki/Shoutbox</w:t>
        </w:r>
      </w:hyperlink>
    </w:p>
    <w:p w:rsidR="009907F1" w:rsidRPr="002023A3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B98" w:rsidRDefault="00FB2B98" w:rsidP="006651C9">
      <w:r>
        <w:separator/>
      </w:r>
    </w:p>
  </w:endnote>
  <w:endnote w:type="continuationSeparator" w:id="0">
    <w:p w:rsidR="00FB2B98" w:rsidRDefault="00FB2B9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B98" w:rsidRDefault="00FB2B98" w:rsidP="006651C9">
      <w:r>
        <w:separator/>
      </w:r>
    </w:p>
  </w:footnote>
  <w:footnote w:type="continuationSeparator" w:id="0">
    <w:p w:rsidR="00FB2B98" w:rsidRDefault="00FB2B9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445B" w:rsidRPr="0048445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445B" w:rsidRPr="0048445B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23A3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8445B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059F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100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B2B98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9C8FCE8E-C38A-4244-9A4D-804CE149A2E9}" type="presOf" srcId="{B13E7694-BD7E-4ACD-8A25-288621413B33}" destId="{2FF43323-1B88-4D6E-A12C-28C1BD2304F7}" srcOrd="1" destOrd="0" presId="urn:microsoft.com/office/officeart/2005/8/layout/hierarchy2"/>
    <dgm:cxn modelId="{C0936455-0BF8-4267-BF4D-3E9F972518C8}" type="presOf" srcId="{CFFF95AD-6A3E-4156-870B-74376FA448BF}" destId="{DE27DD97-4305-47FC-AFB0-35E1E791B27F}" srcOrd="0" destOrd="0" presId="urn:microsoft.com/office/officeart/2005/8/layout/hierarchy2"/>
    <dgm:cxn modelId="{4170DCB6-E060-417C-955F-EAE6964443F5}" type="presOf" srcId="{6EAA9C23-3A78-4C27-AAC9-504C071FA2D8}" destId="{FFF314B7-9492-4462-8B1C-7BC33784FA0A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89FA4363-3A60-4C8B-9BFC-12AAFBA7EEC0}" type="presOf" srcId="{495223E1-057C-40FA-B321-DB15D7B7BF1E}" destId="{98EDA116-065D-473B-983B-F7A1A4E0692D}" srcOrd="0" destOrd="0" presId="urn:microsoft.com/office/officeart/2005/8/layout/hierarchy2"/>
    <dgm:cxn modelId="{07D04727-19F3-4653-A362-1AFCB922E4B4}" type="presOf" srcId="{597EB83F-9AF9-4A72-80A3-732912F27C6D}" destId="{D955C53B-B716-4B38-9366-F9DF3D076BCB}" srcOrd="0" destOrd="0" presId="urn:microsoft.com/office/officeart/2005/8/layout/hierarchy2"/>
    <dgm:cxn modelId="{FD657A0F-FD19-4075-AB6A-E63E5D9F8ECB}" type="presOf" srcId="{3FE4910D-602C-4A72-BB9E-A3BE3A3A0E78}" destId="{F14A685D-1E0D-4B4F-8491-096DFB19D67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4143095F-1444-4AD7-BAE0-B35467D3AC66}" type="presOf" srcId="{1489036D-A9DA-40B5-957F-936B4A348264}" destId="{D2E89353-C1DC-4D8C-81F7-770019C69DEF}" srcOrd="1" destOrd="0" presId="urn:microsoft.com/office/officeart/2005/8/layout/hierarchy2"/>
    <dgm:cxn modelId="{6236F4E3-DB2C-4AF9-8027-3512B983C1CD}" type="presOf" srcId="{139FBCB0-87C1-4D19-9898-BB48C99D5614}" destId="{AEBC5B76-A737-49A2-B533-66F2022C87AD}" srcOrd="0" destOrd="0" presId="urn:microsoft.com/office/officeart/2005/8/layout/hierarchy2"/>
    <dgm:cxn modelId="{5E7B642D-A493-430D-B6F6-693FFAEC0512}" type="presOf" srcId="{F1D4A2FF-1ED4-48C6-8293-904F41872AF1}" destId="{881DB251-9FB1-4300-9BCC-5ED061EBD6BA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EF2AD8A3-088D-4F83-A880-F012BBDCFCDC}" type="presOf" srcId="{24E98E51-90AC-468F-867A-C952D6FD5668}" destId="{37C38F7E-4D19-426C-A64E-1CBDFC363BB7}" srcOrd="0" destOrd="0" presId="urn:microsoft.com/office/officeart/2005/8/layout/hierarchy2"/>
    <dgm:cxn modelId="{72994BE4-DDBA-46E8-AF6B-39935F3B4834}" type="presOf" srcId="{DD6977A0-3802-4240-88A2-691E7C2C48A6}" destId="{6F424515-AE64-4689-98CF-DEE19DC54531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B1E37313-2A8D-4AE6-9E24-4FFE228D94FD}" type="presOf" srcId="{16244E34-B2A7-4CB0-B85E-995BCA75C3E6}" destId="{D91136A0-BBA5-4033-85D4-E551E48A4097}" srcOrd="0" destOrd="0" presId="urn:microsoft.com/office/officeart/2005/8/layout/hierarchy2"/>
    <dgm:cxn modelId="{6F6CDD76-AB4C-433E-9BA2-F838E6C9142F}" type="presOf" srcId="{0B7CF66D-0A27-42E3-AC6D-2DB726B0F1E6}" destId="{F84282DA-A190-4AE4-80A2-887CA41C8DE9}" srcOrd="0" destOrd="0" presId="urn:microsoft.com/office/officeart/2005/8/layout/hierarchy2"/>
    <dgm:cxn modelId="{F23C3B86-C0E1-4CE5-8455-82532895ACD5}" type="presOf" srcId="{597EB83F-9AF9-4A72-80A3-732912F27C6D}" destId="{1FDB852C-60D2-4512-8688-DBBE489C7C32}" srcOrd="1" destOrd="0" presId="urn:microsoft.com/office/officeart/2005/8/layout/hierarchy2"/>
    <dgm:cxn modelId="{186FC541-48A2-4010-9C58-30A5935C41DD}" type="presOf" srcId="{AD7B3DA5-2EE7-42E6-A405-E9204AD083F8}" destId="{B96A10A5-DFF5-46F1-944C-3675766C550F}" srcOrd="0" destOrd="0" presId="urn:microsoft.com/office/officeart/2005/8/layout/hierarchy2"/>
    <dgm:cxn modelId="{430751FD-B4A2-4EEA-8EE4-AA28914E103F}" type="presOf" srcId="{1489036D-A9DA-40B5-957F-936B4A348264}" destId="{EBFADA6F-FD50-43FB-87CB-15B1D9AA94CD}" srcOrd="0" destOrd="0" presId="urn:microsoft.com/office/officeart/2005/8/layout/hierarchy2"/>
    <dgm:cxn modelId="{74E5A947-0BF7-4E50-B814-1A6A70FB7337}" type="presOf" srcId="{F1D4A2FF-1ED4-48C6-8293-904F41872AF1}" destId="{215E04C8-8ADC-4870-8072-6C6871A934E8}" srcOrd="0" destOrd="0" presId="urn:microsoft.com/office/officeart/2005/8/layout/hierarchy2"/>
    <dgm:cxn modelId="{A2B94E3E-3466-492E-9DA7-A01AFCC24666}" type="presOf" srcId="{9E6B55FE-E53C-49DC-B515-C2397BEC2CAB}" destId="{288590B9-AA3F-44E1-86EF-EEFFCBA51BD5}" srcOrd="0" destOrd="0" presId="urn:microsoft.com/office/officeart/2005/8/layout/hierarchy2"/>
    <dgm:cxn modelId="{C481BB0E-1874-43DA-B89E-F16C468AF81F}" type="presOf" srcId="{DD6977A0-3802-4240-88A2-691E7C2C48A6}" destId="{968AF4BE-4974-4BD5-85C7-35A0B47C6F8A}" srcOrd="0" destOrd="0" presId="urn:microsoft.com/office/officeart/2005/8/layout/hierarchy2"/>
    <dgm:cxn modelId="{0D26FEBA-24A6-40CD-95E8-305F514B5C84}" type="presOf" srcId="{559B25C1-457C-4CA8-A035-1849D9779D21}" destId="{858F7110-3310-4783-BBA8-7EC1E711C660}" srcOrd="0" destOrd="0" presId="urn:microsoft.com/office/officeart/2005/8/layout/hierarchy2"/>
    <dgm:cxn modelId="{F12A8523-456B-48CE-9673-F4FEAA4F0E97}" type="presOf" srcId="{C72AA88C-4AEE-412B-ABBF-33D17A0AD941}" destId="{8E5DD861-D493-4A0A-B81E-EB2108ED9BB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4DA6AF0-9C76-44D1-9BC9-77F25C4076E3}" type="presOf" srcId="{C72AA88C-4AEE-412B-ABBF-33D17A0AD941}" destId="{C0DFBE07-132A-42A3-A5E2-F594000B2340}" srcOrd="1" destOrd="0" presId="urn:microsoft.com/office/officeart/2005/8/layout/hierarchy2"/>
    <dgm:cxn modelId="{5B0F2F11-F541-4932-8C87-64C5B27CFD8F}" type="presOf" srcId="{913E8ED9-5793-4239-BAD8-A00A3159E04D}" destId="{A21B35AB-A6E7-40B0-A48C-F2137E09EDE9}" srcOrd="0" destOrd="0" presId="urn:microsoft.com/office/officeart/2005/8/layout/hierarchy2"/>
    <dgm:cxn modelId="{9A21C6BE-99D3-4E02-AFFE-E0C6D9302C9F}" type="presOf" srcId="{FDC9356B-5836-435E-BB19-C94DC8F3D3EF}" destId="{D63F150D-0E96-4C27-A427-95C317656D1D}" srcOrd="0" destOrd="0" presId="urn:microsoft.com/office/officeart/2005/8/layout/hierarchy2"/>
    <dgm:cxn modelId="{4BF01548-F15D-4607-970E-0822032811C3}" type="presOf" srcId="{B13E7694-BD7E-4ACD-8A25-288621413B33}" destId="{D36435EE-5DD9-4CB1-80E2-64E88C5269A2}" srcOrd="0" destOrd="0" presId="urn:microsoft.com/office/officeart/2005/8/layout/hierarchy2"/>
    <dgm:cxn modelId="{E2F1B944-298B-4662-A2A9-F271432BEA82}" type="presOf" srcId="{65626F29-AB7F-4A3E-92D9-6AFC55134C2D}" destId="{76D26D6D-EDAF-4C52-8B4D-841B0D96808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CCE88BB8-CBC0-4F7A-867F-E33DE4E83457}" type="presOf" srcId="{559D18E3-752D-4EE1-9939-C38FEFFAE5A4}" destId="{E36A5456-E43A-492B-ABAE-06F81987E8E0}" srcOrd="1" destOrd="0" presId="urn:microsoft.com/office/officeart/2005/8/layout/hierarchy2"/>
    <dgm:cxn modelId="{1206F2C1-1383-4A96-A031-D80D00E93114}" type="presOf" srcId="{99F72719-26C5-43AC-9154-CEFFF5CEB37E}" destId="{A8464F86-5444-4B1D-8904-D5D84FB93A6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4C044A5-0C5F-4187-BA01-EB25A01DFD91}" type="presOf" srcId="{139FBCB0-87C1-4D19-9898-BB48C99D5614}" destId="{2D4C1DD3-7A1B-4669-AB42-72A65ACFF1A8}" srcOrd="1" destOrd="0" presId="urn:microsoft.com/office/officeart/2005/8/layout/hierarchy2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1578597-9585-4FA2-BCF4-5AEF55FCCF18}" type="presOf" srcId="{4D72C498-B5D7-4A5E-9949-13D4BDD70C79}" destId="{3F3231AA-D37A-47E2-AA64-F3C7B7B2954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4A5747D3-71F9-426B-AF57-FC35DDCBC985}" type="presOf" srcId="{559D18E3-752D-4EE1-9939-C38FEFFAE5A4}" destId="{9EFBE792-9572-41CC-B394-D06BBCFDDEA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DA5CC6B-44DC-4BFA-97F4-6D28537B96E9}" type="presOf" srcId="{99F72719-26C5-43AC-9154-CEFFF5CEB37E}" destId="{ECBF6DD1-22FB-4942-9A69-C2E334F2B933}" srcOrd="1" destOrd="0" presId="urn:microsoft.com/office/officeart/2005/8/layout/hierarchy2"/>
    <dgm:cxn modelId="{2D06D21D-65BD-4F10-BD63-0D93338E0481}" type="presOf" srcId="{90721A67-6AD1-4A80-A90E-9D77E7AD4E6D}" destId="{2D8842D7-E959-42FA-BA94-C6E6A8D46F08}" srcOrd="0" destOrd="0" presId="urn:microsoft.com/office/officeart/2005/8/layout/hierarchy2"/>
    <dgm:cxn modelId="{C5B16C55-6308-4D23-9B1E-2B4DA93CB5E2}" type="presOf" srcId="{0B7CF66D-0A27-42E3-AC6D-2DB726B0F1E6}" destId="{C296F982-F6F0-4728-ADF2-DC91F37071EA}" srcOrd="1" destOrd="0" presId="urn:microsoft.com/office/officeart/2005/8/layout/hierarchy2"/>
    <dgm:cxn modelId="{521CBA25-A613-4BDC-A8E7-43F80878CD7C}" type="presOf" srcId="{3FE4910D-602C-4A72-BB9E-A3BE3A3A0E78}" destId="{C26101A3-172C-4AFD-8AA5-00EF71442597}" srcOrd="0" destOrd="0" presId="urn:microsoft.com/office/officeart/2005/8/layout/hierarchy2"/>
    <dgm:cxn modelId="{5F53A18A-A5EF-4181-9D51-714C50A7C709}" type="presParOf" srcId="{76D26D6D-EDAF-4C52-8B4D-841B0D968087}" destId="{F8FABF40-7E53-41D6-A584-A511DC78C1BE}" srcOrd="0" destOrd="0" presId="urn:microsoft.com/office/officeart/2005/8/layout/hierarchy2"/>
    <dgm:cxn modelId="{2A7ED004-3441-4310-A66F-6E91006E3E51}" type="presParOf" srcId="{F8FABF40-7E53-41D6-A584-A511DC78C1BE}" destId="{2D8842D7-E959-42FA-BA94-C6E6A8D46F08}" srcOrd="0" destOrd="0" presId="urn:microsoft.com/office/officeart/2005/8/layout/hierarchy2"/>
    <dgm:cxn modelId="{39C04ECB-833F-413D-992D-421368050F64}" type="presParOf" srcId="{F8FABF40-7E53-41D6-A584-A511DC78C1BE}" destId="{BE75B47B-3650-4F5E-B461-4EF0A961DD5A}" srcOrd="1" destOrd="0" presId="urn:microsoft.com/office/officeart/2005/8/layout/hierarchy2"/>
    <dgm:cxn modelId="{4062623F-3CA0-466F-AEE7-2BB690812D3B}" type="presParOf" srcId="{BE75B47B-3650-4F5E-B461-4EF0A961DD5A}" destId="{F84282DA-A190-4AE4-80A2-887CA41C8DE9}" srcOrd="0" destOrd="0" presId="urn:microsoft.com/office/officeart/2005/8/layout/hierarchy2"/>
    <dgm:cxn modelId="{47AC180B-169B-4251-9C7D-A394739BA775}" type="presParOf" srcId="{F84282DA-A190-4AE4-80A2-887CA41C8DE9}" destId="{C296F982-F6F0-4728-ADF2-DC91F37071EA}" srcOrd="0" destOrd="0" presId="urn:microsoft.com/office/officeart/2005/8/layout/hierarchy2"/>
    <dgm:cxn modelId="{FD741299-8539-4CE3-A5E3-CCF31420D817}" type="presParOf" srcId="{BE75B47B-3650-4F5E-B461-4EF0A961DD5A}" destId="{CF42DF83-DDC9-476D-B33D-59E7CA944A5E}" srcOrd="1" destOrd="0" presId="urn:microsoft.com/office/officeart/2005/8/layout/hierarchy2"/>
    <dgm:cxn modelId="{CDA682FB-664C-4921-A912-FAF9B6C5D555}" type="presParOf" srcId="{CF42DF83-DDC9-476D-B33D-59E7CA944A5E}" destId="{B96A10A5-DFF5-46F1-944C-3675766C550F}" srcOrd="0" destOrd="0" presId="urn:microsoft.com/office/officeart/2005/8/layout/hierarchy2"/>
    <dgm:cxn modelId="{4197FD42-2DFE-4249-A074-6D800DA25BE5}" type="presParOf" srcId="{CF42DF83-DDC9-476D-B33D-59E7CA944A5E}" destId="{4F298BFB-1885-4076-9A22-AC9C0889C64B}" srcOrd="1" destOrd="0" presId="urn:microsoft.com/office/officeart/2005/8/layout/hierarchy2"/>
    <dgm:cxn modelId="{3827C0F0-9381-4D96-B056-4BC1989EF07D}" type="presParOf" srcId="{4F298BFB-1885-4076-9A22-AC9C0889C64B}" destId="{C26101A3-172C-4AFD-8AA5-00EF71442597}" srcOrd="0" destOrd="0" presId="urn:microsoft.com/office/officeart/2005/8/layout/hierarchy2"/>
    <dgm:cxn modelId="{78AE02C2-30E2-47D5-BF17-72F4ED4D9094}" type="presParOf" srcId="{C26101A3-172C-4AFD-8AA5-00EF71442597}" destId="{F14A685D-1E0D-4B4F-8491-096DFB19D677}" srcOrd="0" destOrd="0" presId="urn:microsoft.com/office/officeart/2005/8/layout/hierarchy2"/>
    <dgm:cxn modelId="{4C791552-4AB5-411C-93ED-ADF8EB247F9E}" type="presParOf" srcId="{4F298BFB-1885-4076-9A22-AC9C0889C64B}" destId="{F368639D-315F-4154-88B1-6A5B912D6526}" srcOrd="1" destOrd="0" presId="urn:microsoft.com/office/officeart/2005/8/layout/hierarchy2"/>
    <dgm:cxn modelId="{1050C940-EABE-42D6-A08C-2E0352CDAD00}" type="presParOf" srcId="{F368639D-315F-4154-88B1-6A5B912D6526}" destId="{3F3231AA-D37A-47E2-AA64-F3C7B7B2954D}" srcOrd="0" destOrd="0" presId="urn:microsoft.com/office/officeart/2005/8/layout/hierarchy2"/>
    <dgm:cxn modelId="{4E114C41-7FAA-406C-8227-83150C9AB2E1}" type="presParOf" srcId="{F368639D-315F-4154-88B1-6A5B912D6526}" destId="{397AEE95-8A0C-4187-A00A-9EB934AA598C}" srcOrd="1" destOrd="0" presId="urn:microsoft.com/office/officeart/2005/8/layout/hierarchy2"/>
    <dgm:cxn modelId="{B61E2025-C242-4883-A32C-8E09786C3BB2}" type="presParOf" srcId="{397AEE95-8A0C-4187-A00A-9EB934AA598C}" destId="{968AF4BE-4974-4BD5-85C7-35A0B47C6F8A}" srcOrd="0" destOrd="0" presId="urn:microsoft.com/office/officeart/2005/8/layout/hierarchy2"/>
    <dgm:cxn modelId="{397C3F08-7076-4A6C-AACB-6DE4F0397E89}" type="presParOf" srcId="{968AF4BE-4974-4BD5-85C7-35A0B47C6F8A}" destId="{6F424515-AE64-4689-98CF-DEE19DC54531}" srcOrd="0" destOrd="0" presId="urn:microsoft.com/office/officeart/2005/8/layout/hierarchy2"/>
    <dgm:cxn modelId="{72993C96-8AFD-46AD-AF7A-56462E0A7D17}" type="presParOf" srcId="{397AEE95-8A0C-4187-A00A-9EB934AA598C}" destId="{EB924A49-A3F3-497C-ACC4-327EDE264F60}" srcOrd="1" destOrd="0" presId="urn:microsoft.com/office/officeart/2005/8/layout/hierarchy2"/>
    <dgm:cxn modelId="{F75506BE-AA6B-4F90-89AD-710D8897B934}" type="presParOf" srcId="{EB924A49-A3F3-497C-ACC4-327EDE264F60}" destId="{D63F150D-0E96-4C27-A427-95C317656D1D}" srcOrd="0" destOrd="0" presId="urn:microsoft.com/office/officeart/2005/8/layout/hierarchy2"/>
    <dgm:cxn modelId="{3D2755D4-C080-4E37-9A98-CA78FC41487B}" type="presParOf" srcId="{EB924A49-A3F3-497C-ACC4-327EDE264F60}" destId="{1491B2AE-5B55-45CE-B988-8E12BEB8BF55}" srcOrd="1" destOrd="0" presId="urn:microsoft.com/office/officeart/2005/8/layout/hierarchy2"/>
    <dgm:cxn modelId="{7279F91A-3898-4FD7-B55A-EDCB705B510E}" type="presParOf" srcId="{397AEE95-8A0C-4187-A00A-9EB934AA598C}" destId="{AEBC5B76-A737-49A2-B533-66F2022C87AD}" srcOrd="2" destOrd="0" presId="urn:microsoft.com/office/officeart/2005/8/layout/hierarchy2"/>
    <dgm:cxn modelId="{D77826CC-F07F-4C3A-80D5-962AE57D8C13}" type="presParOf" srcId="{AEBC5B76-A737-49A2-B533-66F2022C87AD}" destId="{2D4C1DD3-7A1B-4669-AB42-72A65ACFF1A8}" srcOrd="0" destOrd="0" presId="urn:microsoft.com/office/officeart/2005/8/layout/hierarchy2"/>
    <dgm:cxn modelId="{F5F80C00-C831-401E-B320-20B509ABF04A}" type="presParOf" srcId="{397AEE95-8A0C-4187-A00A-9EB934AA598C}" destId="{9F7C6272-585E-4DDA-B1DC-EB4580AF2AB2}" srcOrd="3" destOrd="0" presId="urn:microsoft.com/office/officeart/2005/8/layout/hierarchy2"/>
    <dgm:cxn modelId="{970DAD37-DE73-46AC-BE9D-11DB91B70AE0}" type="presParOf" srcId="{9F7C6272-585E-4DDA-B1DC-EB4580AF2AB2}" destId="{DE27DD97-4305-47FC-AFB0-35E1E791B27F}" srcOrd="0" destOrd="0" presId="urn:microsoft.com/office/officeart/2005/8/layout/hierarchy2"/>
    <dgm:cxn modelId="{DF9F3B81-CED3-4B91-94A5-813F7EB1AA20}" type="presParOf" srcId="{9F7C6272-585E-4DDA-B1DC-EB4580AF2AB2}" destId="{4A028989-708D-4CC4-885B-928EC3B6636B}" srcOrd="1" destOrd="0" presId="urn:microsoft.com/office/officeart/2005/8/layout/hierarchy2"/>
    <dgm:cxn modelId="{669E22EB-84C8-47FB-AAA2-93E18626C33C}" type="presParOf" srcId="{4A028989-708D-4CC4-885B-928EC3B6636B}" destId="{EBFADA6F-FD50-43FB-87CB-15B1D9AA94CD}" srcOrd="0" destOrd="0" presId="urn:microsoft.com/office/officeart/2005/8/layout/hierarchy2"/>
    <dgm:cxn modelId="{79FE1EE0-447F-4B05-9AF3-22B71BCF8A6F}" type="presParOf" srcId="{EBFADA6F-FD50-43FB-87CB-15B1D9AA94CD}" destId="{D2E89353-C1DC-4D8C-81F7-770019C69DEF}" srcOrd="0" destOrd="0" presId="urn:microsoft.com/office/officeart/2005/8/layout/hierarchy2"/>
    <dgm:cxn modelId="{AADAC51F-0D04-42B7-AA45-5921C4B39749}" type="presParOf" srcId="{4A028989-708D-4CC4-885B-928EC3B6636B}" destId="{CC9BC564-3787-4383-9FFC-61D9D0588B21}" srcOrd="1" destOrd="0" presId="urn:microsoft.com/office/officeart/2005/8/layout/hierarchy2"/>
    <dgm:cxn modelId="{B41691A9-8039-4C04-85FF-2B53D7871C73}" type="presParOf" srcId="{CC9BC564-3787-4383-9FFC-61D9D0588B21}" destId="{858F7110-3310-4783-BBA8-7EC1E711C660}" srcOrd="0" destOrd="0" presId="urn:microsoft.com/office/officeart/2005/8/layout/hierarchy2"/>
    <dgm:cxn modelId="{99DEDF3E-96EB-42DB-99A7-1D4C1D83CEEC}" type="presParOf" srcId="{CC9BC564-3787-4383-9FFC-61D9D0588B21}" destId="{65C1A66E-C56C-4171-AB97-8297D46BDB88}" srcOrd="1" destOrd="0" presId="urn:microsoft.com/office/officeart/2005/8/layout/hierarchy2"/>
    <dgm:cxn modelId="{FE02C3F2-EC84-42D2-8936-94F25B27F875}" type="presParOf" srcId="{397AEE95-8A0C-4187-A00A-9EB934AA598C}" destId="{9EFBE792-9572-41CC-B394-D06BBCFDDEA7}" srcOrd="4" destOrd="0" presId="urn:microsoft.com/office/officeart/2005/8/layout/hierarchy2"/>
    <dgm:cxn modelId="{200871F9-AA04-4955-9104-220EF4D20F9B}" type="presParOf" srcId="{9EFBE792-9572-41CC-B394-D06BBCFDDEA7}" destId="{E36A5456-E43A-492B-ABAE-06F81987E8E0}" srcOrd="0" destOrd="0" presId="urn:microsoft.com/office/officeart/2005/8/layout/hierarchy2"/>
    <dgm:cxn modelId="{833F53F6-1CA7-483E-8C56-CFF3CBDA5E66}" type="presParOf" srcId="{397AEE95-8A0C-4187-A00A-9EB934AA598C}" destId="{6D225540-AFA0-415E-A130-ABE75225B256}" srcOrd="5" destOrd="0" presId="urn:microsoft.com/office/officeart/2005/8/layout/hierarchy2"/>
    <dgm:cxn modelId="{7A6A2112-9D61-483A-B47B-C3F367C79F2D}" type="presParOf" srcId="{6D225540-AFA0-415E-A130-ABE75225B256}" destId="{37C38F7E-4D19-426C-A64E-1CBDFC363BB7}" srcOrd="0" destOrd="0" presId="urn:microsoft.com/office/officeart/2005/8/layout/hierarchy2"/>
    <dgm:cxn modelId="{929A7D6C-0613-4221-B542-BFDB17345CF9}" type="presParOf" srcId="{6D225540-AFA0-415E-A130-ABE75225B256}" destId="{F4349A4C-5F5C-42E6-B925-D581139B19CA}" srcOrd="1" destOrd="0" presId="urn:microsoft.com/office/officeart/2005/8/layout/hierarchy2"/>
    <dgm:cxn modelId="{B79D4CC6-E757-42CB-AA87-7978D7C5CCA4}" type="presParOf" srcId="{BE75B47B-3650-4F5E-B461-4EF0A961DD5A}" destId="{A8464F86-5444-4B1D-8904-D5D84FB93A63}" srcOrd="2" destOrd="0" presId="urn:microsoft.com/office/officeart/2005/8/layout/hierarchy2"/>
    <dgm:cxn modelId="{A065C425-1020-415C-AEE7-E1575D953D19}" type="presParOf" srcId="{A8464F86-5444-4B1D-8904-D5D84FB93A63}" destId="{ECBF6DD1-22FB-4942-9A69-C2E334F2B933}" srcOrd="0" destOrd="0" presId="urn:microsoft.com/office/officeart/2005/8/layout/hierarchy2"/>
    <dgm:cxn modelId="{A81F87E8-DD4E-4D4F-8587-DEEFA9152C5B}" type="presParOf" srcId="{BE75B47B-3650-4F5E-B461-4EF0A961DD5A}" destId="{E0C7B8DF-83A1-45D9-B9D9-9ED1C37E4CA4}" srcOrd="3" destOrd="0" presId="urn:microsoft.com/office/officeart/2005/8/layout/hierarchy2"/>
    <dgm:cxn modelId="{9E24C532-3A74-4427-8C24-C5BD527A2B75}" type="presParOf" srcId="{E0C7B8DF-83A1-45D9-B9D9-9ED1C37E4CA4}" destId="{FFF314B7-9492-4462-8B1C-7BC33784FA0A}" srcOrd="0" destOrd="0" presId="urn:microsoft.com/office/officeart/2005/8/layout/hierarchy2"/>
    <dgm:cxn modelId="{49EF5EE9-5FD8-4F13-80D7-313BFDE4AD81}" type="presParOf" srcId="{E0C7B8DF-83A1-45D9-B9D9-9ED1C37E4CA4}" destId="{F4FA03A4-3DA6-47F7-9A77-3B374796CB77}" srcOrd="1" destOrd="0" presId="urn:microsoft.com/office/officeart/2005/8/layout/hierarchy2"/>
    <dgm:cxn modelId="{1C1FC3DA-8511-4500-B1DE-66987D325ED1}" type="presParOf" srcId="{F4FA03A4-3DA6-47F7-9A77-3B374796CB77}" destId="{8E5DD861-D493-4A0A-B81E-EB2108ED9BB3}" srcOrd="0" destOrd="0" presId="urn:microsoft.com/office/officeart/2005/8/layout/hierarchy2"/>
    <dgm:cxn modelId="{18EC9269-5D26-4F53-9E7E-9F25F2AEC864}" type="presParOf" srcId="{8E5DD861-D493-4A0A-B81E-EB2108ED9BB3}" destId="{C0DFBE07-132A-42A3-A5E2-F594000B2340}" srcOrd="0" destOrd="0" presId="urn:microsoft.com/office/officeart/2005/8/layout/hierarchy2"/>
    <dgm:cxn modelId="{FA6E50FC-0A7B-47E8-AC6F-B73C470598F4}" type="presParOf" srcId="{F4FA03A4-3DA6-47F7-9A77-3B374796CB77}" destId="{D48AA310-08E8-41B2-9889-9054306545F3}" srcOrd="1" destOrd="0" presId="urn:microsoft.com/office/officeart/2005/8/layout/hierarchy2"/>
    <dgm:cxn modelId="{8FC12530-633C-4DB6-9970-191A4CFBD00C}" type="presParOf" srcId="{D48AA310-08E8-41B2-9889-9054306545F3}" destId="{A21B35AB-A6E7-40B0-A48C-F2137E09EDE9}" srcOrd="0" destOrd="0" presId="urn:microsoft.com/office/officeart/2005/8/layout/hierarchy2"/>
    <dgm:cxn modelId="{A5D3AD0D-789C-4DEE-B99E-4E3C7105F30C}" type="presParOf" srcId="{D48AA310-08E8-41B2-9889-9054306545F3}" destId="{8B5CE3EF-0622-44C1-849C-2057D356BCBF}" srcOrd="1" destOrd="0" presId="urn:microsoft.com/office/officeart/2005/8/layout/hierarchy2"/>
    <dgm:cxn modelId="{53854FE3-B17E-4CAA-B84D-7F0D1CE21E83}" type="presParOf" srcId="{F4FA03A4-3DA6-47F7-9A77-3B374796CB77}" destId="{D36435EE-5DD9-4CB1-80E2-64E88C5269A2}" srcOrd="2" destOrd="0" presId="urn:microsoft.com/office/officeart/2005/8/layout/hierarchy2"/>
    <dgm:cxn modelId="{1D7CF798-9D98-4ECD-B0CA-391446ED698D}" type="presParOf" srcId="{D36435EE-5DD9-4CB1-80E2-64E88C5269A2}" destId="{2FF43323-1B88-4D6E-A12C-28C1BD2304F7}" srcOrd="0" destOrd="0" presId="urn:microsoft.com/office/officeart/2005/8/layout/hierarchy2"/>
    <dgm:cxn modelId="{E658C91C-46B6-44FD-9FA7-C3BA9AF1A504}" type="presParOf" srcId="{F4FA03A4-3DA6-47F7-9A77-3B374796CB77}" destId="{36D12C6A-C33F-444D-985E-C87528F365EF}" srcOrd="3" destOrd="0" presId="urn:microsoft.com/office/officeart/2005/8/layout/hierarchy2"/>
    <dgm:cxn modelId="{525FF674-3849-4935-AACE-9330126BEAAD}" type="presParOf" srcId="{36D12C6A-C33F-444D-985E-C87528F365EF}" destId="{D91136A0-BBA5-4033-85D4-E551E48A4097}" srcOrd="0" destOrd="0" presId="urn:microsoft.com/office/officeart/2005/8/layout/hierarchy2"/>
    <dgm:cxn modelId="{F418A7D3-8C33-4CD2-96E2-3AE9C8165DAB}" type="presParOf" srcId="{36D12C6A-C33F-444D-985E-C87528F365EF}" destId="{18A8A596-414D-45EC-82A0-4CE6CE2BCEAF}" srcOrd="1" destOrd="0" presId="urn:microsoft.com/office/officeart/2005/8/layout/hierarchy2"/>
    <dgm:cxn modelId="{841C8B7E-FA0F-4F9A-A0BE-B6C3087B1A12}" type="presParOf" srcId="{F4FA03A4-3DA6-47F7-9A77-3B374796CB77}" destId="{215E04C8-8ADC-4870-8072-6C6871A934E8}" srcOrd="4" destOrd="0" presId="urn:microsoft.com/office/officeart/2005/8/layout/hierarchy2"/>
    <dgm:cxn modelId="{5900DCEA-063B-4762-A3EE-ECE230533767}" type="presParOf" srcId="{215E04C8-8ADC-4870-8072-6C6871A934E8}" destId="{881DB251-9FB1-4300-9BCC-5ED061EBD6BA}" srcOrd="0" destOrd="0" presId="urn:microsoft.com/office/officeart/2005/8/layout/hierarchy2"/>
    <dgm:cxn modelId="{0510DD7D-3758-4D81-9DE5-FC84E73C0CDF}" type="presParOf" srcId="{F4FA03A4-3DA6-47F7-9A77-3B374796CB77}" destId="{99095670-E0F4-480E-9255-5D1CF51C2306}" srcOrd="5" destOrd="0" presId="urn:microsoft.com/office/officeart/2005/8/layout/hierarchy2"/>
    <dgm:cxn modelId="{CEC401CE-36D3-48DC-B3BC-1FFC6E55A3D2}" type="presParOf" srcId="{99095670-E0F4-480E-9255-5D1CF51C2306}" destId="{288590B9-AA3F-44E1-86EF-EEFFCBA51BD5}" srcOrd="0" destOrd="0" presId="urn:microsoft.com/office/officeart/2005/8/layout/hierarchy2"/>
    <dgm:cxn modelId="{DA5A14BB-5840-4DAE-84F0-685D838E869A}" type="presParOf" srcId="{99095670-E0F4-480E-9255-5D1CF51C2306}" destId="{C9ADEDFB-79EA-4185-B0EC-F6EC4D8F782E}" srcOrd="1" destOrd="0" presId="urn:microsoft.com/office/officeart/2005/8/layout/hierarchy2"/>
    <dgm:cxn modelId="{B6B53BB7-40B6-4508-913A-0CAC6B22DD40}" type="presParOf" srcId="{F4FA03A4-3DA6-47F7-9A77-3B374796CB77}" destId="{D955C53B-B716-4B38-9366-F9DF3D076BCB}" srcOrd="6" destOrd="0" presId="urn:microsoft.com/office/officeart/2005/8/layout/hierarchy2"/>
    <dgm:cxn modelId="{835D297D-C350-4F99-9082-FA7FB8B1ACD5}" type="presParOf" srcId="{D955C53B-B716-4B38-9366-F9DF3D076BCB}" destId="{1FDB852C-60D2-4512-8688-DBBE489C7C32}" srcOrd="0" destOrd="0" presId="urn:microsoft.com/office/officeart/2005/8/layout/hierarchy2"/>
    <dgm:cxn modelId="{DCC3398C-F4E3-49AB-A25B-DCF6E422B5A7}" type="presParOf" srcId="{F4FA03A4-3DA6-47F7-9A77-3B374796CB77}" destId="{4D2DD327-F21E-40DF-89CF-2531CE508332}" srcOrd="7" destOrd="0" presId="urn:microsoft.com/office/officeart/2005/8/layout/hierarchy2"/>
    <dgm:cxn modelId="{990431C1-8629-4A1F-AC73-BBB3FCD72655}" type="presParOf" srcId="{4D2DD327-F21E-40DF-89CF-2531CE508332}" destId="{98EDA116-065D-473B-983B-F7A1A4E0692D}" srcOrd="0" destOrd="0" presId="urn:microsoft.com/office/officeart/2005/8/layout/hierarchy2"/>
    <dgm:cxn modelId="{EDAD889E-7E99-44EA-9F9F-F489EE1A5591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AC920BB7-A753-467C-81F6-DF178EEB0343}" type="presOf" srcId="{F20EDC0B-CCE5-4D9D-9982-89A201087390}" destId="{CAE1C8E1-FF9C-459C-820F-5A372E5B5202}" srcOrd="1" destOrd="0" presId="urn:microsoft.com/office/officeart/2005/8/layout/hierarchy2"/>
    <dgm:cxn modelId="{4A8D70D2-1DF2-4369-93F6-D819F612F668}" type="presOf" srcId="{83FAD934-5D5B-40FC-B3CA-D6105DE3D322}" destId="{19EBF599-727A-47CA-B105-7B4051DFB8C7}" srcOrd="1" destOrd="0" presId="urn:microsoft.com/office/officeart/2005/8/layout/hierarchy2"/>
    <dgm:cxn modelId="{7E7159D9-21CD-4989-AA24-9EC6E3685DCB}" type="presOf" srcId="{B503AF60-5EB5-4190-8EFC-246E35833849}" destId="{F53448B5-447F-4F1A-81C6-1F0D19E192DD}" srcOrd="0" destOrd="0" presId="urn:microsoft.com/office/officeart/2005/8/layout/hierarchy2"/>
    <dgm:cxn modelId="{253C3F04-CEC6-41F9-AC2D-4160412B81D6}" type="presOf" srcId="{F20EDC0B-CCE5-4D9D-9982-89A201087390}" destId="{674BA392-5914-4B78-A520-EE26D65D05C8}" srcOrd="0" destOrd="0" presId="urn:microsoft.com/office/officeart/2005/8/layout/hierarchy2"/>
    <dgm:cxn modelId="{589CF10A-13E4-4E51-BF9F-28782A6AA863}" type="presOf" srcId="{7BC373CD-A346-4D76-9165-35DCB418DD6B}" destId="{4E10DB54-35ED-4D9F-B388-F6C78413B8E9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95F90352-7EDC-47F9-B19C-0F1D57C52C82}" type="presOf" srcId="{BABCE05A-4544-49DE-A70D-EBD4C2932AA1}" destId="{12FD7525-DB42-46F9-B8FD-D33568A05731}" srcOrd="1" destOrd="0" presId="urn:microsoft.com/office/officeart/2005/8/layout/hierarchy2"/>
    <dgm:cxn modelId="{F555E509-35E7-45BF-AB89-2EB13F0E5237}" type="presOf" srcId="{BABCE05A-4544-49DE-A70D-EBD4C2932AA1}" destId="{B4361C68-E191-4E89-B0BD-BAD091626B5B}" srcOrd="0" destOrd="0" presId="urn:microsoft.com/office/officeart/2005/8/layout/hierarchy2"/>
    <dgm:cxn modelId="{AE9EFABE-5B4A-478E-B077-D9FE19460CD9}" type="presOf" srcId="{753D8466-5B43-4022-9EA6-80697AD791EF}" destId="{2938BCE4-55BC-4FA7-8B13-8D7362E71CAD}" srcOrd="0" destOrd="0" presId="urn:microsoft.com/office/officeart/2005/8/layout/hierarchy2"/>
    <dgm:cxn modelId="{E44FC5A1-B543-457B-AE04-3092AC8D01A0}" type="presOf" srcId="{C3D618C2-BF81-4220-A584-D841429B7058}" destId="{CA6C5886-D1D3-4819-90BD-4BAC8F1EE87D}" srcOrd="0" destOrd="0" presId="urn:microsoft.com/office/officeart/2005/8/layout/hierarchy2"/>
    <dgm:cxn modelId="{989A0E04-2F2C-4591-9E1D-E2E7E7D0C181}" type="presOf" srcId="{7BC373CD-A346-4D76-9165-35DCB418DD6B}" destId="{F67B909A-A307-4E9B-9469-45A779E59A51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76EFA071-83AD-4DB1-A490-E222C5D851D9}" type="presOf" srcId="{076B6350-4EE3-45E3-9904-173A771DF62A}" destId="{BE306FCD-9806-4F30-B3B1-CA273857349C}" srcOrd="0" destOrd="0" presId="urn:microsoft.com/office/officeart/2005/8/layout/hierarchy2"/>
    <dgm:cxn modelId="{D423DDC5-EA7E-41C5-B9DD-7483A714408D}" type="presOf" srcId="{96FC7229-231F-4CA5-9914-6E9A83756569}" destId="{1906A700-A645-429B-8F9F-2A4F59D4835E}" srcOrd="0" destOrd="0" presId="urn:microsoft.com/office/officeart/2005/8/layout/hierarchy2"/>
    <dgm:cxn modelId="{8E864D56-4E0E-40FF-95FF-B1E8112BA322}" type="presOf" srcId="{9F4AA07C-F7C0-4EE0-B444-1A0A99B21C5A}" destId="{EB2274FC-15F8-41B7-935B-E389FD47AFD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59B37166-95E3-4ECA-8AD9-F8DC31DF64F0}" type="presOf" srcId="{50BC2FEF-90AA-4887-A217-BCE929A4632A}" destId="{FDA47220-895B-4A69-B2BB-8BF8C016FF4B}" srcOrd="0" destOrd="0" presId="urn:microsoft.com/office/officeart/2005/8/layout/hierarchy2"/>
    <dgm:cxn modelId="{2EEB0E58-5AC2-46CD-961B-8E6721651ABD}" type="presOf" srcId="{86643E8D-F7CB-4F7B-B35A-FF26EACC433C}" destId="{419BEB18-32F6-4B18-9238-A8818FE634FC}" srcOrd="0" destOrd="0" presId="urn:microsoft.com/office/officeart/2005/8/layout/hierarchy2"/>
    <dgm:cxn modelId="{CB2AF0F8-F676-4441-827F-EE2F8E8F2FAA}" type="presOf" srcId="{45CDA3C7-8713-4369-838A-8B5F475DA36B}" destId="{A1B1FB24-4A19-4073-B3DA-7D6FAFFD6611}" srcOrd="0" destOrd="0" presId="urn:microsoft.com/office/officeart/2005/8/layout/hierarchy2"/>
    <dgm:cxn modelId="{538D4E8A-2FCB-44A5-8D72-5B119163C0DE}" type="presOf" srcId="{753D8466-5B43-4022-9EA6-80697AD791EF}" destId="{A6341011-54EC-4E06-9306-EAF2DE56CD2C}" srcOrd="1" destOrd="0" presId="urn:microsoft.com/office/officeart/2005/8/layout/hierarchy2"/>
    <dgm:cxn modelId="{05662E1A-2AB8-4F3B-A55A-DF9BCDF50476}" type="presOf" srcId="{5E47499F-6F41-4F22-A420-01A675CE6103}" destId="{E11C7B6F-7180-43A5-992E-3EA5851F2391}" srcOrd="0" destOrd="0" presId="urn:microsoft.com/office/officeart/2005/8/layout/hierarchy2"/>
    <dgm:cxn modelId="{07BD2B38-7FB8-4186-82E1-9F6124E99CE1}" type="presOf" srcId="{7B2890D2-36E9-4029-898C-FC7E72272380}" destId="{497DB5E4-8EF3-40EA-9803-E80F51F19C35}" srcOrd="0" destOrd="0" presId="urn:microsoft.com/office/officeart/2005/8/layout/hierarchy2"/>
    <dgm:cxn modelId="{C95BEEC2-8BA4-4DC2-87D2-15D5758ECA1A}" type="presOf" srcId="{139FABCB-F47A-4731-86FD-9DEB34D850B8}" destId="{86416187-05A5-41DD-ADA2-C443892DABB2}" srcOrd="1" destOrd="0" presId="urn:microsoft.com/office/officeart/2005/8/layout/hierarchy2"/>
    <dgm:cxn modelId="{6DB22454-92CA-4F19-856C-E68C99C3B98F}" type="presOf" srcId="{9F4AA07C-F7C0-4EE0-B444-1A0A99B21C5A}" destId="{87E32AC2-4577-44E3-BD84-D5E3BD970540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A83F8FFC-C1CB-480D-BD89-7E17B5C8349E}" type="presOf" srcId="{D4D9B399-9B7F-46DA-97B2-FED098F5DA6B}" destId="{6E6D9CAD-33D1-4ABE-986B-53D6D631EB94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E24BE346-4863-4F38-9349-415B381F4628}" type="presOf" srcId="{5E47499F-6F41-4F22-A420-01A675CE6103}" destId="{FB48A239-373B-4448-BD7F-C055FA9C8C48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5400F420-25F7-4F24-AEEF-ED01BCF2CDAA}" type="presOf" srcId="{50BC2FEF-90AA-4887-A217-BCE929A4632A}" destId="{9F0B1A31-63BD-41F6-82FC-F5574A92E909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44DEB966-A878-42CA-AB93-D0DA7B46B717}" type="presOf" srcId="{DC7A1CA0-5D34-4F3B-A580-15CFD66EA796}" destId="{368F1645-5A66-45DB-B296-C23315AB7E22}" srcOrd="0" destOrd="0" presId="urn:microsoft.com/office/officeart/2005/8/layout/hierarchy2"/>
    <dgm:cxn modelId="{D90B9496-B326-45BF-802D-2DBCB7D04D73}" type="presOf" srcId="{5AA90255-5B35-44C4-B702-E81F223BEFD8}" destId="{3985982F-35AF-48B0-84C6-0C8F1D9EF2FA}" srcOrd="0" destOrd="0" presId="urn:microsoft.com/office/officeart/2005/8/layout/hierarchy2"/>
    <dgm:cxn modelId="{23423D85-25CD-40A9-A700-D7825D32CA8D}" type="presOf" srcId="{139FABCB-F47A-4731-86FD-9DEB34D850B8}" destId="{AB7C6CD4-FF75-4E23-A8C3-0A2318DBB1D6}" srcOrd="0" destOrd="0" presId="urn:microsoft.com/office/officeart/2005/8/layout/hierarchy2"/>
    <dgm:cxn modelId="{AE243099-9BBA-4275-95DA-78C30978322D}" type="presOf" srcId="{80D7FF03-79A4-410F-8B98-6A9724B85CBA}" destId="{47ACED10-AF50-4A06-8AC5-32A97AE3B1C8}" srcOrd="0" destOrd="0" presId="urn:microsoft.com/office/officeart/2005/8/layout/hierarchy2"/>
    <dgm:cxn modelId="{35997AC7-C443-4D0E-903F-3DFF9747B5C6}" type="presOf" srcId="{3958656D-BDA3-48B8-B715-8A44FDE6304E}" destId="{2AEF7D3A-FF38-45BC-9B3E-D40CCE847072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8C5CB77A-95EA-4F47-9AAA-6A922ADC440D}" type="presOf" srcId="{83FAD934-5D5B-40FC-B3CA-D6105DE3D322}" destId="{8F195852-041E-423A-B5DF-8945941EB406}" srcOrd="0" destOrd="0" presId="urn:microsoft.com/office/officeart/2005/8/layout/hierarchy2"/>
    <dgm:cxn modelId="{E05262BB-903C-40A2-B380-039B25E9EAAA}" type="presOf" srcId="{8B8178A4-03D0-4F83-88CD-9E6E781603E6}" destId="{C0C8DC8E-72DB-4A2E-A50E-DA1CA06D79E3}" srcOrd="0" destOrd="0" presId="urn:microsoft.com/office/officeart/2005/8/layout/hierarchy2"/>
    <dgm:cxn modelId="{2242835B-12B0-41A6-BD69-5A743124525A}" type="presParOf" srcId="{BE306FCD-9806-4F30-B3B1-CA273857349C}" destId="{BC89B9CD-5E6C-4475-ADF6-F7C2D7A5A353}" srcOrd="0" destOrd="0" presId="urn:microsoft.com/office/officeart/2005/8/layout/hierarchy2"/>
    <dgm:cxn modelId="{C1DC5D8A-4AB0-469C-84D2-0B633507E878}" type="presParOf" srcId="{BC89B9CD-5E6C-4475-ADF6-F7C2D7A5A353}" destId="{6E6D9CAD-33D1-4ABE-986B-53D6D631EB94}" srcOrd="0" destOrd="0" presId="urn:microsoft.com/office/officeart/2005/8/layout/hierarchy2"/>
    <dgm:cxn modelId="{95EF0880-F272-4A0B-8A75-B275201DB591}" type="presParOf" srcId="{BC89B9CD-5E6C-4475-ADF6-F7C2D7A5A353}" destId="{47C7FA5F-116D-41D5-BE1E-63389D526519}" srcOrd="1" destOrd="0" presId="urn:microsoft.com/office/officeart/2005/8/layout/hierarchy2"/>
    <dgm:cxn modelId="{2D8A34E5-7F6C-4C22-8801-FD6E8038CC4C}" type="presParOf" srcId="{47C7FA5F-116D-41D5-BE1E-63389D526519}" destId="{B4361C68-E191-4E89-B0BD-BAD091626B5B}" srcOrd="0" destOrd="0" presId="urn:microsoft.com/office/officeart/2005/8/layout/hierarchy2"/>
    <dgm:cxn modelId="{B8D95C93-80C6-47C6-9133-293BABD184B9}" type="presParOf" srcId="{B4361C68-E191-4E89-B0BD-BAD091626B5B}" destId="{12FD7525-DB42-46F9-B8FD-D33568A05731}" srcOrd="0" destOrd="0" presId="urn:microsoft.com/office/officeart/2005/8/layout/hierarchy2"/>
    <dgm:cxn modelId="{0A4133EB-BEB4-4D7B-AA8B-91623C5F102E}" type="presParOf" srcId="{47C7FA5F-116D-41D5-BE1E-63389D526519}" destId="{8D4B9DA0-8352-443E-AB23-4081880753A9}" srcOrd="1" destOrd="0" presId="urn:microsoft.com/office/officeart/2005/8/layout/hierarchy2"/>
    <dgm:cxn modelId="{596BC15C-0502-46C0-92F9-040F726E9060}" type="presParOf" srcId="{8D4B9DA0-8352-443E-AB23-4081880753A9}" destId="{CA6C5886-D1D3-4819-90BD-4BAC8F1EE87D}" srcOrd="0" destOrd="0" presId="urn:microsoft.com/office/officeart/2005/8/layout/hierarchy2"/>
    <dgm:cxn modelId="{BFD48453-8B77-4FA4-A0AF-D761321EC278}" type="presParOf" srcId="{8D4B9DA0-8352-443E-AB23-4081880753A9}" destId="{9192797A-2A70-45CD-83CD-8CC844391943}" srcOrd="1" destOrd="0" presId="urn:microsoft.com/office/officeart/2005/8/layout/hierarchy2"/>
    <dgm:cxn modelId="{FBE538C0-D686-4FD5-BD41-6FBC9F19F70F}" type="presParOf" srcId="{47C7FA5F-116D-41D5-BE1E-63389D526519}" destId="{E11C7B6F-7180-43A5-992E-3EA5851F2391}" srcOrd="2" destOrd="0" presId="urn:microsoft.com/office/officeart/2005/8/layout/hierarchy2"/>
    <dgm:cxn modelId="{46F135E7-4C28-49BF-8A00-91ECDD14B935}" type="presParOf" srcId="{E11C7B6F-7180-43A5-992E-3EA5851F2391}" destId="{FB48A239-373B-4448-BD7F-C055FA9C8C48}" srcOrd="0" destOrd="0" presId="urn:microsoft.com/office/officeart/2005/8/layout/hierarchy2"/>
    <dgm:cxn modelId="{CEA8997E-5774-480E-A15C-690256D2C127}" type="presParOf" srcId="{47C7FA5F-116D-41D5-BE1E-63389D526519}" destId="{49833578-BD56-4B76-A7B4-93C083AE7440}" srcOrd="3" destOrd="0" presId="urn:microsoft.com/office/officeart/2005/8/layout/hierarchy2"/>
    <dgm:cxn modelId="{547A61AC-39B0-4961-9380-43F9296D3F44}" type="presParOf" srcId="{49833578-BD56-4B76-A7B4-93C083AE7440}" destId="{419BEB18-32F6-4B18-9238-A8818FE634FC}" srcOrd="0" destOrd="0" presId="urn:microsoft.com/office/officeart/2005/8/layout/hierarchy2"/>
    <dgm:cxn modelId="{BF34C043-44B3-41C1-AB38-822195C254CB}" type="presParOf" srcId="{49833578-BD56-4B76-A7B4-93C083AE7440}" destId="{9606F08B-4F70-4EB6-983D-ED46C176903C}" srcOrd="1" destOrd="0" presId="urn:microsoft.com/office/officeart/2005/8/layout/hierarchy2"/>
    <dgm:cxn modelId="{E6426859-841C-4FCB-8A9D-1C30E3E59191}" type="presParOf" srcId="{47C7FA5F-116D-41D5-BE1E-63389D526519}" destId="{8F195852-041E-423A-B5DF-8945941EB406}" srcOrd="4" destOrd="0" presId="urn:microsoft.com/office/officeart/2005/8/layout/hierarchy2"/>
    <dgm:cxn modelId="{AFB7D597-8F37-4B6B-9E31-AE4D230A5ADD}" type="presParOf" srcId="{8F195852-041E-423A-B5DF-8945941EB406}" destId="{19EBF599-727A-47CA-B105-7B4051DFB8C7}" srcOrd="0" destOrd="0" presId="urn:microsoft.com/office/officeart/2005/8/layout/hierarchy2"/>
    <dgm:cxn modelId="{BC399E58-6E01-425C-B5DA-F5893162823C}" type="presParOf" srcId="{47C7FA5F-116D-41D5-BE1E-63389D526519}" destId="{5B0C94E8-6047-4A9D-A59D-4243CA01023B}" srcOrd="5" destOrd="0" presId="urn:microsoft.com/office/officeart/2005/8/layout/hierarchy2"/>
    <dgm:cxn modelId="{73217BF9-D943-47B2-B2DD-D68847E7A856}" type="presParOf" srcId="{5B0C94E8-6047-4A9D-A59D-4243CA01023B}" destId="{47ACED10-AF50-4A06-8AC5-32A97AE3B1C8}" srcOrd="0" destOrd="0" presId="urn:microsoft.com/office/officeart/2005/8/layout/hierarchy2"/>
    <dgm:cxn modelId="{AE57060E-B17E-4CBE-8086-C12EEEF0A794}" type="presParOf" srcId="{5B0C94E8-6047-4A9D-A59D-4243CA01023B}" destId="{51C9AA23-5208-47C4-9495-ED7DF43D7949}" srcOrd="1" destOrd="0" presId="urn:microsoft.com/office/officeart/2005/8/layout/hierarchy2"/>
    <dgm:cxn modelId="{2DBB7100-D748-41F3-866D-9DBAD9AE90AA}" type="presParOf" srcId="{BE306FCD-9806-4F30-B3B1-CA273857349C}" destId="{8658F2C1-2E33-4716-96CE-BB95A05DA53A}" srcOrd="1" destOrd="0" presId="urn:microsoft.com/office/officeart/2005/8/layout/hierarchy2"/>
    <dgm:cxn modelId="{58A145A4-96D2-4DE6-A2B4-ADDCD534EB1F}" type="presParOf" srcId="{8658F2C1-2E33-4716-96CE-BB95A05DA53A}" destId="{3985982F-35AF-48B0-84C6-0C8F1D9EF2FA}" srcOrd="0" destOrd="0" presId="urn:microsoft.com/office/officeart/2005/8/layout/hierarchy2"/>
    <dgm:cxn modelId="{1B9B5580-A2ED-4117-92CC-CC7FED5E404B}" type="presParOf" srcId="{8658F2C1-2E33-4716-96CE-BB95A05DA53A}" destId="{E962D45F-3934-4127-B852-040B19CBBED4}" srcOrd="1" destOrd="0" presId="urn:microsoft.com/office/officeart/2005/8/layout/hierarchy2"/>
    <dgm:cxn modelId="{422F43CC-AAAA-4652-B15C-3BB793FF7D90}" type="presParOf" srcId="{E962D45F-3934-4127-B852-040B19CBBED4}" destId="{AB7C6CD4-FF75-4E23-A8C3-0A2318DBB1D6}" srcOrd="0" destOrd="0" presId="urn:microsoft.com/office/officeart/2005/8/layout/hierarchy2"/>
    <dgm:cxn modelId="{E57FCA64-379B-4306-AB04-104A812A8731}" type="presParOf" srcId="{AB7C6CD4-FF75-4E23-A8C3-0A2318DBB1D6}" destId="{86416187-05A5-41DD-ADA2-C443892DABB2}" srcOrd="0" destOrd="0" presId="urn:microsoft.com/office/officeart/2005/8/layout/hierarchy2"/>
    <dgm:cxn modelId="{DAB20CC9-E831-4089-9220-D9C4B575BF38}" type="presParOf" srcId="{E962D45F-3934-4127-B852-040B19CBBED4}" destId="{F5141415-821F-4342-AEDF-E9BC97E8B75D}" srcOrd="1" destOrd="0" presId="urn:microsoft.com/office/officeart/2005/8/layout/hierarchy2"/>
    <dgm:cxn modelId="{821EF0EA-1104-4E59-A802-80844BDB53F1}" type="presParOf" srcId="{F5141415-821F-4342-AEDF-E9BC97E8B75D}" destId="{A1B1FB24-4A19-4073-B3DA-7D6FAFFD6611}" srcOrd="0" destOrd="0" presId="urn:microsoft.com/office/officeart/2005/8/layout/hierarchy2"/>
    <dgm:cxn modelId="{BAD9D83A-7D08-46FC-BF98-17D867C7F96F}" type="presParOf" srcId="{F5141415-821F-4342-AEDF-E9BC97E8B75D}" destId="{1AAB8F11-CB53-4E23-8DA2-6135C0475A27}" srcOrd="1" destOrd="0" presId="urn:microsoft.com/office/officeart/2005/8/layout/hierarchy2"/>
    <dgm:cxn modelId="{EA96D360-0BAA-43BD-81E7-B6F595A93DB0}" type="presParOf" srcId="{1AAB8F11-CB53-4E23-8DA2-6135C0475A27}" destId="{FDA47220-895B-4A69-B2BB-8BF8C016FF4B}" srcOrd="0" destOrd="0" presId="urn:microsoft.com/office/officeart/2005/8/layout/hierarchy2"/>
    <dgm:cxn modelId="{607C0EE9-E2F0-49DD-9274-09048E13A33A}" type="presParOf" srcId="{FDA47220-895B-4A69-B2BB-8BF8C016FF4B}" destId="{9F0B1A31-63BD-41F6-82FC-F5574A92E909}" srcOrd="0" destOrd="0" presId="urn:microsoft.com/office/officeart/2005/8/layout/hierarchy2"/>
    <dgm:cxn modelId="{F05E0FB4-D243-4406-8C3B-4FE72397D3B2}" type="presParOf" srcId="{1AAB8F11-CB53-4E23-8DA2-6135C0475A27}" destId="{519D71D9-AD17-481A-BC45-95647664C32A}" srcOrd="1" destOrd="0" presId="urn:microsoft.com/office/officeart/2005/8/layout/hierarchy2"/>
    <dgm:cxn modelId="{5C9EC910-7285-4552-BA36-2EB8A7C1CFD0}" type="presParOf" srcId="{519D71D9-AD17-481A-BC45-95647664C32A}" destId="{C0C8DC8E-72DB-4A2E-A50E-DA1CA06D79E3}" srcOrd="0" destOrd="0" presId="urn:microsoft.com/office/officeart/2005/8/layout/hierarchy2"/>
    <dgm:cxn modelId="{4B25F7DF-6B67-4FAF-B8CA-12BD2A84D0A1}" type="presParOf" srcId="{519D71D9-AD17-481A-BC45-95647664C32A}" destId="{98B01CE3-DDD6-4A2E-A4D8-B0F413861D6D}" srcOrd="1" destOrd="0" presId="urn:microsoft.com/office/officeart/2005/8/layout/hierarchy2"/>
    <dgm:cxn modelId="{68AFBDF4-1945-47F6-8B0B-A48BA52E3FA1}" type="presParOf" srcId="{1AAB8F11-CB53-4E23-8DA2-6135C0475A27}" destId="{4E10DB54-35ED-4D9F-B388-F6C78413B8E9}" srcOrd="2" destOrd="0" presId="urn:microsoft.com/office/officeart/2005/8/layout/hierarchy2"/>
    <dgm:cxn modelId="{ED43C9BC-5E3B-43A9-BF84-D80EC449B343}" type="presParOf" srcId="{4E10DB54-35ED-4D9F-B388-F6C78413B8E9}" destId="{F67B909A-A307-4E9B-9469-45A779E59A51}" srcOrd="0" destOrd="0" presId="urn:microsoft.com/office/officeart/2005/8/layout/hierarchy2"/>
    <dgm:cxn modelId="{606BE0C2-4A50-4C89-8072-824656AE7FC1}" type="presParOf" srcId="{1AAB8F11-CB53-4E23-8DA2-6135C0475A27}" destId="{14714887-E966-470C-860D-96908FD88E18}" srcOrd="3" destOrd="0" presId="urn:microsoft.com/office/officeart/2005/8/layout/hierarchy2"/>
    <dgm:cxn modelId="{A61382CF-A9F4-4565-8CA0-B45C1F57C2BA}" type="presParOf" srcId="{14714887-E966-470C-860D-96908FD88E18}" destId="{1906A700-A645-429B-8F9F-2A4F59D4835E}" srcOrd="0" destOrd="0" presId="urn:microsoft.com/office/officeart/2005/8/layout/hierarchy2"/>
    <dgm:cxn modelId="{64D9F5AC-D9ED-4163-A110-E35D338C3382}" type="presParOf" srcId="{14714887-E966-470C-860D-96908FD88E18}" destId="{9E21E745-5CA6-4C1A-A097-7D4CFAE8952B}" srcOrd="1" destOrd="0" presId="urn:microsoft.com/office/officeart/2005/8/layout/hierarchy2"/>
    <dgm:cxn modelId="{61BF11BC-38BE-49DC-9748-B60DC0917CA9}" type="presParOf" srcId="{1AAB8F11-CB53-4E23-8DA2-6135C0475A27}" destId="{2938BCE4-55BC-4FA7-8B13-8D7362E71CAD}" srcOrd="4" destOrd="0" presId="urn:microsoft.com/office/officeart/2005/8/layout/hierarchy2"/>
    <dgm:cxn modelId="{CEE059C2-592C-4A3E-AF0D-61075651CE9E}" type="presParOf" srcId="{2938BCE4-55BC-4FA7-8B13-8D7362E71CAD}" destId="{A6341011-54EC-4E06-9306-EAF2DE56CD2C}" srcOrd="0" destOrd="0" presId="urn:microsoft.com/office/officeart/2005/8/layout/hierarchy2"/>
    <dgm:cxn modelId="{A77405EA-E1CB-4D16-9044-A25F0D450FF4}" type="presParOf" srcId="{1AAB8F11-CB53-4E23-8DA2-6135C0475A27}" destId="{A0A8C24A-B549-4DD3-A86B-5C27239361DA}" srcOrd="5" destOrd="0" presId="urn:microsoft.com/office/officeart/2005/8/layout/hierarchy2"/>
    <dgm:cxn modelId="{46E4BEAF-2AAF-4D92-BEE8-2C899348260D}" type="presParOf" srcId="{A0A8C24A-B549-4DD3-A86B-5C27239361DA}" destId="{368F1645-5A66-45DB-B296-C23315AB7E22}" srcOrd="0" destOrd="0" presId="urn:microsoft.com/office/officeart/2005/8/layout/hierarchy2"/>
    <dgm:cxn modelId="{7CF9167A-96BD-4171-AA63-6A954A109705}" type="presParOf" srcId="{A0A8C24A-B549-4DD3-A86B-5C27239361DA}" destId="{AAB70EE2-6F5D-4397-9BEA-BD14754644EA}" srcOrd="1" destOrd="0" presId="urn:microsoft.com/office/officeart/2005/8/layout/hierarchy2"/>
    <dgm:cxn modelId="{80E22435-6769-4404-BC78-C7F8EC5B3842}" type="presParOf" srcId="{BE306FCD-9806-4F30-B3B1-CA273857349C}" destId="{3EC8FEA1-FACA-4B7A-ACC4-B6309011D501}" srcOrd="2" destOrd="0" presId="urn:microsoft.com/office/officeart/2005/8/layout/hierarchy2"/>
    <dgm:cxn modelId="{44456246-0663-44F6-AF6E-2986C7FF8971}" type="presParOf" srcId="{3EC8FEA1-FACA-4B7A-ACC4-B6309011D501}" destId="{2AEF7D3A-FF38-45BC-9B3E-D40CCE847072}" srcOrd="0" destOrd="0" presId="urn:microsoft.com/office/officeart/2005/8/layout/hierarchy2"/>
    <dgm:cxn modelId="{F580E80A-6DF8-428E-B1BB-3368EB9B051E}" type="presParOf" srcId="{3EC8FEA1-FACA-4B7A-ACC4-B6309011D501}" destId="{2E81C92C-CE54-4B34-8AD9-23F5F8E60BCB}" srcOrd="1" destOrd="0" presId="urn:microsoft.com/office/officeart/2005/8/layout/hierarchy2"/>
    <dgm:cxn modelId="{9DDE6EBA-0192-48A6-AC47-02C2A4E67B86}" type="presParOf" srcId="{2E81C92C-CE54-4B34-8AD9-23F5F8E60BCB}" destId="{674BA392-5914-4B78-A520-EE26D65D05C8}" srcOrd="0" destOrd="0" presId="urn:microsoft.com/office/officeart/2005/8/layout/hierarchy2"/>
    <dgm:cxn modelId="{DCDC6664-25C2-480F-9887-EF5B7D6F1650}" type="presParOf" srcId="{674BA392-5914-4B78-A520-EE26D65D05C8}" destId="{CAE1C8E1-FF9C-459C-820F-5A372E5B5202}" srcOrd="0" destOrd="0" presId="urn:microsoft.com/office/officeart/2005/8/layout/hierarchy2"/>
    <dgm:cxn modelId="{0293CAC5-2343-4DA3-B29C-F988174FE52B}" type="presParOf" srcId="{2E81C92C-CE54-4B34-8AD9-23F5F8E60BCB}" destId="{905C17AD-FE93-4469-8609-EDCF89529AA2}" srcOrd="1" destOrd="0" presId="urn:microsoft.com/office/officeart/2005/8/layout/hierarchy2"/>
    <dgm:cxn modelId="{603630D4-8CBF-4FB3-8C37-66E51CA4C1AA}" type="presParOf" srcId="{905C17AD-FE93-4469-8609-EDCF89529AA2}" destId="{497DB5E4-8EF3-40EA-9803-E80F51F19C35}" srcOrd="0" destOrd="0" presId="urn:microsoft.com/office/officeart/2005/8/layout/hierarchy2"/>
    <dgm:cxn modelId="{12725FB2-4D7A-40BA-93E6-CFA764733E98}" type="presParOf" srcId="{905C17AD-FE93-4469-8609-EDCF89529AA2}" destId="{A54907F9-77D3-493A-BD14-6183BAA27BA4}" srcOrd="1" destOrd="0" presId="urn:microsoft.com/office/officeart/2005/8/layout/hierarchy2"/>
    <dgm:cxn modelId="{F8363C1D-C45E-4421-8743-F53F61A4D4B6}" type="presParOf" srcId="{2E81C92C-CE54-4B34-8AD9-23F5F8E60BCB}" destId="{EB2274FC-15F8-41B7-935B-E389FD47AFD1}" srcOrd="2" destOrd="0" presId="urn:microsoft.com/office/officeart/2005/8/layout/hierarchy2"/>
    <dgm:cxn modelId="{05E369DD-3DCA-4C01-A5EB-79F56DB3FFC9}" type="presParOf" srcId="{EB2274FC-15F8-41B7-935B-E389FD47AFD1}" destId="{87E32AC2-4577-44E3-BD84-D5E3BD970540}" srcOrd="0" destOrd="0" presId="urn:microsoft.com/office/officeart/2005/8/layout/hierarchy2"/>
    <dgm:cxn modelId="{1495D042-B065-47F3-A2E6-A3BB4D6AD1DB}" type="presParOf" srcId="{2E81C92C-CE54-4B34-8AD9-23F5F8E60BCB}" destId="{9076073A-94D7-4B3A-BEDD-A7CFB249D472}" srcOrd="3" destOrd="0" presId="urn:microsoft.com/office/officeart/2005/8/layout/hierarchy2"/>
    <dgm:cxn modelId="{B2897819-1573-4C30-80D0-8D7754318CDA}" type="presParOf" srcId="{9076073A-94D7-4B3A-BEDD-A7CFB249D472}" destId="{F53448B5-447F-4F1A-81C6-1F0D19E192DD}" srcOrd="0" destOrd="0" presId="urn:microsoft.com/office/officeart/2005/8/layout/hierarchy2"/>
    <dgm:cxn modelId="{E9B856E6-9850-4D6C-91CF-2BF5ADF7B111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294A-8433-4E97-A2A1-B4DE374C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3035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2015-11-23T00:10:00Z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